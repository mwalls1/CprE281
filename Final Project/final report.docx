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001CA" w14:textId="09937490" w:rsidR="003E203E" w:rsidRDefault="003E203E" w:rsidP="003E203E">
      <w:pPr>
        <w:jc w:val="right"/>
      </w:pPr>
      <w:r>
        <w:t>Mason Walls</w:t>
      </w:r>
    </w:p>
    <w:p w14:paraId="78EB64E4" w14:textId="37C8BAA5" w:rsidR="003E203E" w:rsidRDefault="003E203E" w:rsidP="003E203E">
      <w:pPr>
        <w:jc w:val="right"/>
      </w:pPr>
      <w:r>
        <w:t>Section U</w:t>
      </w:r>
    </w:p>
    <w:p w14:paraId="2AAD0B1C" w14:textId="0178B840" w:rsidR="003E203E" w:rsidRDefault="003E203E" w:rsidP="003E203E">
      <w:pPr>
        <w:jc w:val="right"/>
      </w:pPr>
      <w:r>
        <w:t>CPRE 281</w:t>
      </w:r>
    </w:p>
    <w:p w14:paraId="0F413310" w14:textId="4F356A64" w:rsidR="003E203E" w:rsidRDefault="003E203E" w:rsidP="003E203E">
      <w:pPr>
        <w:jc w:val="right"/>
      </w:pPr>
      <w:r>
        <w:t>Student ID: 910333448</w:t>
      </w:r>
    </w:p>
    <w:p w14:paraId="4F3F6488" w14:textId="4E0085F4" w:rsidR="003E203E" w:rsidRDefault="003E203E" w:rsidP="003E203E">
      <w:pPr>
        <w:jc w:val="right"/>
      </w:pPr>
    </w:p>
    <w:p w14:paraId="051FC599" w14:textId="36BF5C6A" w:rsidR="003E203E" w:rsidRDefault="003E203E" w:rsidP="003E203E">
      <w:pPr>
        <w:jc w:val="center"/>
      </w:pPr>
      <w:r>
        <w:t>Final Project</w:t>
      </w:r>
    </w:p>
    <w:p w14:paraId="664912EA" w14:textId="6886B75D" w:rsidR="003E203E" w:rsidRDefault="003E203E" w:rsidP="003E203E">
      <w:r>
        <w:tab/>
        <w:t xml:space="preserve">I completed project option 2, the booths multiplier. Details of all block diagram and </w:t>
      </w:r>
      <w:proofErr w:type="spellStart"/>
      <w:r>
        <w:t>verilog</w:t>
      </w:r>
      <w:proofErr w:type="spellEnd"/>
      <w:r>
        <w:t xml:space="preserve"> diagrams are shown below. It contains an overview of the final module, and each module contained in the final module.</w:t>
      </w:r>
    </w:p>
    <w:p w14:paraId="133569A4" w14:textId="6AF8C729" w:rsidR="003E203E" w:rsidRDefault="003E203E" w:rsidP="003E203E">
      <w:r>
        <w:t>Top Level Diagram:</w:t>
      </w:r>
    </w:p>
    <w:p w14:paraId="64FD5BA4" w14:textId="3A3EEE0D" w:rsidR="003E203E" w:rsidRDefault="00B81C56" w:rsidP="003E203E">
      <w:r w:rsidRPr="00B81C56">
        <w:rPr>
          <w:noProof/>
        </w:rPr>
        <w:drawing>
          <wp:inline distT="0" distB="0" distL="0" distR="0" wp14:anchorId="06F502A2" wp14:editId="4EDE16AE">
            <wp:extent cx="5943600" cy="2896565"/>
            <wp:effectExtent l="0" t="0" r="0" b="0"/>
            <wp:docPr id="4" name="Picture 4" descr="U:\CprE281\Final Project\final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rE281\Final Project\finalProjec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96565"/>
                    </a:xfrm>
                    <a:prstGeom prst="rect">
                      <a:avLst/>
                    </a:prstGeom>
                    <a:noFill/>
                    <a:ln>
                      <a:noFill/>
                    </a:ln>
                  </pic:spPr>
                </pic:pic>
              </a:graphicData>
            </a:graphic>
          </wp:inline>
        </w:drawing>
      </w:r>
    </w:p>
    <w:p w14:paraId="62C2A742" w14:textId="36C575A4" w:rsidR="003E203E" w:rsidRDefault="003E203E" w:rsidP="002C5DD9">
      <w:r>
        <w:t>The top level diagram contains 2 8-bit number inputs (</w:t>
      </w:r>
      <w:proofErr w:type="gramStart"/>
      <w:r>
        <w:t>Top[</w:t>
      </w:r>
      <w:proofErr w:type="gramEnd"/>
      <w:r>
        <w:t xml:space="preserve">7..0] and </w:t>
      </w:r>
      <w:proofErr w:type="spellStart"/>
      <w:r>
        <w:t>Mult</w:t>
      </w:r>
      <w:proofErr w:type="spellEnd"/>
      <w:r>
        <w:t>[7..0]), 2 1-bit decoder inputs(RegSel1, RegSel0), 2 clock inputs(</w:t>
      </w:r>
      <w:proofErr w:type="spellStart"/>
      <w:r>
        <w:t>ClockRegisters</w:t>
      </w:r>
      <w:proofErr w:type="spellEnd"/>
      <w:r>
        <w:t xml:space="preserve">, </w:t>
      </w:r>
      <w:proofErr w:type="spellStart"/>
      <w:r>
        <w:t>ClockShift</w:t>
      </w:r>
      <w:proofErr w:type="spellEnd"/>
      <w:r>
        <w:t>), and 1 select input(</w:t>
      </w:r>
      <w:proofErr w:type="spellStart"/>
      <w:r>
        <w:t>SelectHex</w:t>
      </w:r>
      <w:proofErr w:type="spellEnd"/>
      <w:r>
        <w:t>). The state machine for my circuit was having difficulties and is not shown in the top level diagram. The different modules involved in the circuit are: 32 1-bit registers, 8 2-1 multiplexers, 2 seven segment decoders, 1 2-4 decoder, and one “</w:t>
      </w:r>
      <w:proofErr w:type="spellStart"/>
      <w:r>
        <w:t>ShiftAdd</w:t>
      </w:r>
      <w:proofErr w:type="spellEnd"/>
      <w:r>
        <w:t>” module. The circuit starts by loading the first number (Pins 0-7) into the top register</w:t>
      </w:r>
      <w:r w:rsidR="002C5DD9">
        <w:t xml:space="preserve">, with RegSel1=0 and RegSel0=0. Then the second number is loaded with RegSel1=0 and RegSel0 = 1. </w:t>
      </w:r>
      <w:proofErr w:type="spellStart"/>
      <w:r w:rsidR="002C5DD9">
        <w:t>ClockRegisters</w:t>
      </w:r>
      <w:proofErr w:type="spellEnd"/>
      <w:r w:rsidR="002C5DD9">
        <w:t xml:space="preserve"> is pulsed once for each load into the registers. Then, </w:t>
      </w:r>
      <w:proofErr w:type="spellStart"/>
      <w:r w:rsidR="002C5DD9">
        <w:t>ClockShift</w:t>
      </w:r>
      <w:proofErr w:type="spellEnd"/>
      <w:r w:rsidR="002C5DD9">
        <w:t xml:space="preserve"> is pulsed, the numbers are multiplied, and then the 16-bit result is outputted by the module. The numbers the</w:t>
      </w:r>
      <w:r w:rsidR="00B81C56">
        <w:t>n are stored into the registers bottom two registers with the selects being 10 and 11</w:t>
      </w:r>
      <w:r w:rsidR="002C5DD9">
        <w:t xml:space="preserve">. Once loaded, the results are displayed on hex display 1 and 0. The display will show the right half of the 16-bit number. When </w:t>
      </w:r>
      <w:proofErr w:type="spellStart"/>
      <w:r w:rsidR="002C5DD9">
        <w:t>SelectHex</w:t>
      </w:r>
      <w:proofErr w:type="spellEnd"/>
      <w:r w:rsidR="002C5DD9">
        <w:t xml:space="preserve"> is held, the display will change to the left half of the result.</w:t>
      </w:r>
    </w:p>
    <w:p w14:paraId="260E15B0" w14:textId="0562C13B" w:rsidR="002C5DD9" w:rsidRDefault="002C5DD9" w:rsidP="002C5DD9"/>
    <w:p w14:paraId="389BA211" w14:textId="2DD19639" w:rsidR="002C5DD9" w:rsidRDefault="002C5DD9" w:rsidP="002C5DD9">
      <w:r>
        <w:lastRenderedPageBreak/>
        <w:t>2-4 Decoder:</w:t>
      </w:r>
    </w:p>
    <w:p w14:paraId="1F306755" w14:textId="77777777" w:rsidR="002C5DD9" w:rsidRDefault="002C5DD9" w:rsidP="002C5DD9">
      <w:r>
        <w:t>module Decoder(</w:t>
      </w:r>
      <w:proofErr w:type="gramStart"/>
      <w:r>
        <w:t>X,Y</w:t>
      </w:r>
      <w:proofErr w:type="gramEnd"/>
      <w:r>
        <w:t>,Out1,Out2,Out3,Out4);</w:t>
      </w:r>
    </w:p>
    <w:p w14:paraId="1EF8F3EF" w14:textId="77777777" w:rsidR="002C5DD9" w:rsidRDefault="002C5DD9" w:rsidP="002C5DD9">
      <w:r>
        <w:tab/>
        <w:t xml:space="preserve">input </w:t>
      </w:r>
      <w:proofErr w:type="gramStart"/>
      <w:r>
        <w:t>X,Y</w:t>
      </w:r>
      <w:proofErr w:type="gramEnd"/>
      <w:r>
        <w:t>;</w:t>
      </w:r>
    </w:p>
    <w:p w14:paraId="4FB2D950" w14:textId="77777777" w:rsidR="002C5DD9" w:rsidRDefault="002C5DD9" w:rsidP="002C5DD9">
      <w:r>
        <w:tab/>
        <w:t>output Out</w:t>
      </w:r>
      <w:proofErr w:type="gramStart"/>
      <w:r>
        <w:t>1,Out</w:t>
      </w:r>
      <w:proofErr w:type="gramEnd"/>
      <w:r>
        <w:t>2,Out3,Out4;</w:t>
      </w:r>
    </w:p>
    <w:p w14:paraId="1B47A277" w14:textId="77777777" w:rsidR="002C5DD9" w:rsidRDefault="002C5DD9" w:rsidP="002C5DD9">
      <w:r>
        <w:tab/>
        <w:t>assign Out1 = ~X&amp;~Y;</w:t>
      </w:r>
    </w:p>
    <w:p w14:paraId="26305EE3" w14:textId="77777777" w:rsidR="002C5DD9" w:rsidRDefault="002C5DD9" w:rsidP="002C5DD9">
      <w:r>
        <w:tab/>
        <w:t>assign Out2 = ~X&amp;Y;</w:t>
      </w:r>
    </w:p>
    <w:p w14:paraId="28B4F206" w14:textId="77777777" w:rsidR="002C5DD9" w:rsidRDefault="002C5DD9" w:rsidP="002C5DD9">
      <w:r>
        <w:tab/>
        <w:t>assign Out3 = X&amp;~Y;</w:t>
      </w:r>
    </w:p>
    <w:p w14:paraId="40B59590" w14:textId="77777777" w:rsidR="002C5DD9" w:rsidRDefault="002C5DD9" w:rsidP="002C5DD9">
      <w:r>
        <w:tab/>
        <w:t>assign Out4 = X&amp;Y;</w:t>
      </w:r>
    </w:p>
    <w:p w14:paraId="5C7CE731" w14:textId="1CA0CFA7" w:rsidR="002C5DD9" w:rsidRDefault="002C5DD9" w:rsidP="002C5DD9">
      <w:proofErr w:type="spellStart"/>
      <w:r>
        <w:t>endmodule</w:t>
      </w:r>
      <w:proofErr w:type="spellEnd"/>
    </w:p>
    <w:p w14:paraId="604AEE57" w14:textId="7C769202" w:rsidR="002C5DD9" w:rsidRDefault="002C5DD9" w:rsidP="002C5DD9">
      <w:r>
        <w:t>This module takes 2 different bit values and assigns them to one of the for values. This is used to select which register we write to. The truth table is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C5DD9" w14:paraId="6D1CED9E" w14:textId="77777777" w:rsidTr="002C5DD9">
        <w:tc>
          <w:tcPr>
            <w:tcW w:w="1558" w:type="dxa"/>
          </w:tcPr>
          <w:p w14:paraId="422B8477" w14:textId="6CB9C8A7" w:rsidR="002C5DD9" w:rsidRDefault="002C5DD9" w:rsidP="002C5DD9">
            <w:r>
              <w:t>X</w:t>
            </w:r>
          </w:p>
        </w:tc>
        <w:tc>
          <w:tcPr>
            <w:tcW w:w="1558" w:type="dxa"/>
          </w:tcPr>
          <w:p w14:paraId="1A859CB4" w14:textId="2E539BB1" w:rsidR="002C5DD9" w:rsidRDefault="002C5DD9" w:rsidP="002C5DD9">
            <w:r>
              <w:t>Y</w:t>
            </w:r>
          </w:p>
        </w:tc>
        <w:tc>
          <w:tcPr>
            <w:tcW w:w="1558" w:type="dxa"/>
          </w:tcPr>
          <w:p w14:paraId="12D96635" w14:textId="33D6BD7F" w:rsidR="002C5DD9" w:rsidRDefault="002C5DD9" w:rsidP="002C5DD9">
            <w:r>
              <w:t>Out4</w:t>
            </w:r>
          </w:p>
        </w:tc>
        <w:tc>
          <w:tcPr>
            <w:tcW w:w="1558" w:type="dxa"/>
          </w:tcPr>
          <w:p w14:paraId="3932B74D" w14:textId="66E8C76C" w:rsidR="002C5DD9" w:rsidRDefault="002C5DD9" w:rsidP="002C5DD9">
            <w:r>
              <w:t>Out3</w:t>
            </w:r>
          </w:p>
        </w:tc>
        <w:tc>
          <w:tcPr>
            <w:tcW w:w="1559" w:type="dxa"/>
          </w:tcPr>
          <w:p w14:paraId="69AED9B7" w14:textId="7FE7C76F" w:rsidR="002C5DD9" w:rsidRDefault="002C5DD9" w:rsidP="002C5DD9">
            <w:r>
              <w:t>Out2</w:t>
            </w:r>
          </w:p>
        </w:tc>
        <w:tc>
          <w:tcPr>
            <w:tcW w:w="1559" w:type="dxa"/>
          </w:tcPr>
          <w:p w14:paraId="73E32C07" w14:textId="33193CC4" w:rsidR="002C5DD9" w:rsidRDefault="002C5DD9" w:rsidP="002C5DD9">
            <w:r>
              <w:t>Out1</w:t>
            </w:r>
          </w:p>
        </w:tc>
      </w:tr>
      <w:tr w:rsidR="002C5DD9" w14:paraId="58D552F8" w14:textId="77777777" w:rsidTr="002C5DD9">
        <w:tc>
          <w:tcPr>
            <w:tcW w:w="1558" w:type="dxa"/>
          </w:tcPr>
          <w:p w14:paraId="09D4C7F4" w14:textId="6FD379EB" w:rsidR="002C5DD9" w:rsidRDefault="002C5DD9" w:rsidP="002C5DD9">
            <w:r>
              <w:t>0</w:t>
            </w:r>
          </w:p>
        </w:tc>
        <w:tc>
          <w:tcPr>
            <w:tcW w:w="1558" w:type="dxa"/>
          </w:tcPr>
          <w:p w14:paraId="4307915D" w14:textId="55BCDA79" w:rsidR="002C5DD9" w:rsidRDefault="002C5DD9" w:rsidP="002C5DD9">
            <w:r>
              <w:t>0</w:t>
            </w:r>
          </w:p>
        </w:tc>
        <w:tc>
          <w:tcPr>
            <w:tcW w:w="1558" w:type="dxa"/>
          </w:tcPr>
          <w:p w14:paraId="14607FB2" w14:textId="68682875" w:rsidR="002C5DD9" w:rsidRDefault="002C5DD9" w:rsidP="002C5DD9">
            <w:r>
              <w:t>0</w:t>
            </w:r>
          </w:p>
        </w:tc>
        <w:tc>
          <w:tcPr>
            <w:tcW w:w="1558" w:type="dxa"/>
          </w:tcPr>
          <w:p w14:paraId="550F7A26" w14:textId="74F2BD6F" w:rsidR="002C5DD9" w:rsidRDefault="002C5DD9" w:rsidP="002C5DD9">
            <w:r>
              <w:t>0</w:t>
            </w:r>
          </w:p>
        </w:tc>
        <w:tc>
          <w:tcPr>
            <w:tcW w:w="1559" w:type="dxa"/>
          </w:tcPr>
          <w:p w14:paraId="4DCDDD45" w14:textId="1F5A50D9" w:rsidR="002C5DD9" w:rsidRDefault="002C5DD9" w:rsidP="002C5DD9">
            <w:r>
              <w:t>0</w:t>
            </w:r>
          </w:p>
        </w:tc>
        <w:tc>
          <w:tcPr>
            <w:tcW w:w="1559" w:type="dxa"/>
          </w:tcPr>
          <w:p w14:paraId="6DAE7542" w14:textId="73A97E7A" w:rsidR="002C5DD9" w:rsidRDefault="002C5DD9" w:rsidP="002C5DD9">
            <w:r>
              <w:t>1</w:t>
            </w:r>
          </w:p>
        </w:tc>
      </w:tr>
      <w:tr w:rsidR="002C5DD9" w14:paraId="32C987DE" w14:textId="77777777" w:rsidTr="002C5DD9">
        <w:tc>
          <w:tcPr>
            <w:tcW w:w="1558" w:type="dxa"/>
          </w:tcPr>
          <w:p w14:paraId="0ADCE6D0" w14:textId="1EF92250" w:rsidR="002C5DD9" w:rsidRDefault="002C5DD9" w:rsidP="002C5DD9">
            <w:r>
              <w:t>0</w:t>
            </w:r>
          </w:p>
        </w:tc>
        <w:tc>
          <w:tcPr>
            <w:tcW w:w="1558" w:type="dxa"/>
          </w:tcPr>
          <w:p w14:paraId="578F708F" w14:textId="49163690" w:rsidR="002C5DD9" w:rsidRDefault="002C5DD9" w:rsidP="002C5DD9">
            <w:r>
              <w:t>1</w:t>
            </w:r>
          </w:p>
        </w:tc>
        <w:tc>
          <w:tcPr>
            <w:tcW w:w="1558" w:type="dxa"/>
          </w:tcPr>
          <w:p w14:paraId="34DE043A" w14:textId="7EE4F428" w:rsidR="002C5DD9" w:rsidRDefault="002C5DD9" w:rsidP="002C5DD9">
            <w:r>
              <w:t>0</w:t>
            </w:r>
          </w:p>
        </w:tc>
        <w:tc>
          <w:tcPr>
            <w:tcW w:w="1558" w:type="dxa"/>
          </w:tcPr>
          <w:p w14:paraId="4454FC96" w14:textId="5C744E75" w:rsidR="002C5DD9" w:rsidRDefault="002C5DD9" w:rsidP="002C5DD9">
            <w:r>
              <w:t>0</w:t>
            </w:r>
          </w:p>
        </w:tc>
        <w:tc>
          <w:tcPr>
            <w:tcW w:w="1559" w:type="dxa"/>
          </w:tcPr>
          <w:p w14:paraId="0B6AE654" w14:textId="66DC62AE" w:rsidR="002C5DD9" w:rsidRDefault="002C5DD9" w:rsidP="002C5DD9">
            <w:r>
              <w:t>1</w:t>
            </w:r>
          </w:p>
        </w:tc>
        <w:tc>
          <w:tcPr>
            <w:tcW w:w="1559" w:type="dxa"/>
          </w:tcPr>
          <w:p w14:paraId="1F12E435" w14:textId="1DB2E936" w:rsidR="002C5DD9" w:rsidRDefault="002C5DD9" w:rsidP="002C5DD9">
            <w:r>
              <w:t>0</w:t>
            </w:r>
          </w:p>
        </w:tc>
      </w:tr>
      <w:tr w:rsidR="002C5DD9" w14:paraId="42381395" w14:textId="77777777" w:rsidTr="002C5DD9">
        <w:tc>
          <w:tcPr>
            <w:tcW w:w="1558" w:type="dxa"/>
          </w:tcPr>
          <w:p w14:paraId="786E157A" w14:textId="56A606F1" w:rsidR="002C5DD9" w:rsidRDefault="002C5DD9" w:rsidP="002C5DD9">
            <w:r>
              <w:t>1</w:t>
            </w:r>
          </w:p>
        </w:tc>
        <w:tc>
          <w:tcPr>
            <w:tcW w:w="1558" w:type="dxa"/>
          </w:tcPr>
          <w:p w14:paraId="323AF49D" w14:textId="74380DA6" w:rsidR="002C5DD9" w:rsidRDefault="002C5DD9" w:rsidP="002C5DD9">
            <w:r>
              <w:t>0</w:t>
            </w:r>
          </w:p>
        </w:tc>
        <w:tc>
          <w:tcPr>
            <w:tcW w:w="1558" w:type="dxa"/>
          </w:tcPr>
          <w:p w14:paraId="1AC6F84A" w14:textId="307792B3" w:rsidR="002C5DD9" w:rsidRDefault="002C5DD9" w:rsidP="002C5DD9">
            <w:r>
              <w:t>0</w:t>
            </w:r>
          </w:p>
        </w:tc>
        <w:tc>
          <w:tcPr>
            <w:tcW w:w="1558" w:type="dxa"/>
          </w:tcPr>
          <w:p w14:paraId="5E2FECC6" w14:textId="708C9671" w:rsidR="002C5DD9" w:rsidRDefault="002C5DD9" w:rsidP="002C5DD9">
            <w:r>
              <w:t>1</w:t>
            </w:r>
          </w:p>
        </w:tc>
        <w:tc>
          <w:tcPr>
            <w:tcW w:w="1559" w:type="dxa"/>
          </w:tcPr>
          <w:p w14:paraId="6F9B431D" w14:textId="2FC2A2DA" w:rsidR="002C5DD9" w:rsidRDefault="002C5DD9" w:rsidP="002C5DD9">
            <w:r>
              <w:t>0</w:t>
            </w:r>
          </w:p>
        </w:tc>
        <w:tc>
          <w:tcPr>
            <w:tcW w:w="1559" w:type="dxa"/>
          </w:tcPr>
          <w:p w14:paraId="326AB1E9" w14:textId="71CB4214" w:rsidR="002C5DD9" w:rsidRDefault="002C5DD9" w:rsidP="002C5DD9">
            <w:r>
              <w:t>0</w:t>
            </w:r>
          </w:p>
        </w:tc>
      </w:tr>
      <w:tr w:rsidR="002C5DD9" w14:paraId="6C46A1CB" w14:textId="77777777" w:rsidTr="002C5DD9">
        <w:tc>
          <w:tcPr>
            <w:tcW w:w="1558" w:type="dxa"/>
          </w:tcPr>
          <w:p w14:paraId="7C541018" w14:textId="3A652803" w:rsidR="002C5DD9" w:rsidRDefault="002C5DD9" w:rsidP="002C5DD9">
            <w:r>
              <w:t>1</w:t>
            </w:r>
          </w:p>
        </w:tc>
        <w:tc>
          <w:tcPr>
            <w:tcW w:w="1558" w:type="dxa"/>
          </w:tcPr>
          <w:p w14:paraId="3FFA682C" w14:textId="25708341" w:rsidR="002C5DD9" w:rsidRDefault="002C5DD9" w:rsidP="002C5DD9">
            <w:r>
              <w:t>1</w:t>
            </w:r>
          </w:p>
        </w:tc>
        <w:tc>
          <w:tcPr>
            <w:tcW w:w="1558" w:type="dxa"/>
          </w:tcPr>
          <w:p w14:paraId="047B38C7" w14:textId="7643B3B7" w:rsidR="002C5DD9" w:rsidRDefault="002C5DD9" w:rsidP="002C5DD9">
            <w:r>
              <w:t>1</w:t>
            </w:r>
          </w:p>
        </w:tc>
        <w:tc>
          <w:tcPr>
            <w:tcW w:w="1558" w:type="dxa"/>
          </w:tcPr>
          <w:p w14:paraId="063DE723" w14:textId="1E5279C1" w:rsidR="002C5DD9" w:rsidRDefault="002C5DD9" w:rsidP="002C5DD9">
            <w:r>
              <w:t>0</w:t>
            </w:r>
          </w:p>
        </w:tc>
        <w:tc>
          <w:tcPr>
            <w:tcW w:w="1559" w:type="dxa"/>
          </w:tcPr>
          <w:p w14:paraId="0FD8F013" w14:textId="58EE3F6A" w:rsidR="002C5DD9" w:rsidRDefault="002C5DD9" w:rsidP="002C5DD9">
            <w:r>
              <w:t>0</w:t>
            </w:r>
          </w:p>
        </w:tc>
        <w:tc>
          <w:tcPr>
            <w:tcW w:w="1559" w:type="dxa"/>
          </w:tcPr>
          <w:p w14:paraId="107ED1E3" w14:textId="4703A484" w:rsidR="002C5DD9" w:rsidRDefault="002C5DD9" w:rsidP="002C5DD9">
            <w:r>
              <w:t>0</w:t>
            </w:r>
          </w:p>
        </w:tc>
      </w:tr>
    </w:tbl>
    <w:p w14:paraId="6BCC5F8B" w14:textId="1043F27A" w:rsidR="002C5DD9" w:rsidRDefault="002C5DD9" w:rsidP="002C5DD9"/>
    <w:p w14:paraId="19B9FC21" w14:textId="6CD1F1C9" w:rsidR="002C5DD9" w:rsidRDefault="002C5DD9" w:rsidP="002C5DD9">
      <w:r>
        <w:t>Register:</w:t>
      </w:r>
    </w:p>
    <w:p w14:paraId="3BCBF518" w14:textId="600927D3" w:rsidR="002C5DD9" w:rsidRDefault="002C5DD9" w:rsidP="002C5DD9">
      <w:r>
        <w:t>The register is what stores the data that we are using. There are 32 of them in total to make a 4x8 register file. The block diagram looks as follows:</w:t>
      </w:r>
    </w:p>
    <w:p w14:paraId="5A49C4C2" w14:textId="75F6769C" w:rsidR="002C5DD9" w:rsidRDefault="002C5DD9" w:rsidP="002C5DD9">
      <w:r>
        <w:rPr>
          <w:noProof/>
        </w:rPr>
        <w:drawing>
          <wp:inline distT="0" distB="0" distL="0" distR="0" wp14:anchorId="59171ABB" wp14:editId="66696FE4">
            <wp:extent cx="23526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1790700"/>
                    </a:xfrm>
                    <a:prstGeom prst="rect">
                      <a:avLst/>
                    </a:prstGeom>
                  </pic:spPr>
                </pic:pic>
              </a:graphicData>
            </a:graphic>
          </wp:inline>
        </w:drawing>
      </w:r>
    </w:p>
    <w:p w14:paraId="0B313763" w14:textId="38F608A7" w:rsidR="002C5DD9" w:rsidRDefault="002C5DD9" w:rsidP="002C5DD9">
      <w:r>
        <w:t xml:space="preserve">The load is taken from the 2-4 decoder. In is taken from the input values Top and </w:t>
      </w:r>
      <w:proofErr w:type="spellStart"/>
      <w:r>
        <w:t>Mult</w:t>
      </w:r>
      <w:proofErr w:type="spellEnd"/>
      <w:r>
        <w:t xml:space="preserve">. Clock is from </w:t>
      </w:r>
      <w:proofErr w:type="spellStart"/>
      <w:r>
        <w:t>ClockRegisters</w:t>
      </w:r>
      <w:proofErr w:type="spellEnd"/>
      <w:r w:rsidR="00090B64">
        <w:t xml:space="preserve">, and Out is what we give the </w:t>
      </w:r>
      <w:proofErr w:type="spellStart"/>
      <w:r w:rsidR="00090B64">
        <w:t>ShiftAdd</w:t>
      </w:r>
      <w:proofErr w:type="spellEnd"/>
      <w:r w:rsidR="00090B64">
        <w:t xml:space="preserve"> module.</w:t>
      </w:r>
      <w:r w:rsidR="00B81C56">
        <w:t xml:space="preserve"> The register will keep its current value forever as long as we put load as 0. Once we want to load a new value, we set load to 1, and the input will be the new value.</w:t>
      </w:r>
      <w:bookmarkStart w:id="0" w:name="_GoBack"/>
      <w:bookmarkEnd w:id="0"/>
    </w:p>
    <w:p w14:paraId="70262A59" w14:textId="03338F3F" w:rsidR="00090B64" w:rsidRDefault="00090B64" w:rsidP="002C5DD9"/>
    <w:p w14:paraId="6C0B218D" w14:textId="62E8962F" w:rsidR="00090B64" w:rsidRDefault="00090B64" w:rsidP="002C5DD9">
      <w:proofErr w:type="spellStart"/>
      <w:r>
        <w:t>ShiftAdd</w:t>
      </w:r>
      <w:proofErr w:type="spellEnd"/>
      <w:r>
        <w:t>:</w:t>
      </w:r>
    </w:p>
    <w:p w14:paraId="1A1B002F" w14:textId="77777777" w:rsidR="00090B64" w:rsidRDefault="00090B64" w:rsidP="002C5DD9">
      <w:proofErr w:type="spellStart"/>
      <w:r>
        <w:lastRenderedPageBreak/>
        <w:t>ShiftAdd</w:t>
      </w:r>
      <w:proofErr w:type="spellEnd"/>
      <w:r>
        <w:t xml:space="preserve"> does exactly what the name says. It shifts a number, then adds two together. The </w:t>
      </w:r>
      <w:proofErr w:type="spellStart"/>
      <w:r>
        <w:t>cpde</w:t>
      </w:r>
      <w:proofErr w:type="spellEnd"/>
      <w:r>
        <w:t xml:space="preserve"> is as follows:</w:t>
      </w:r>
    </w:p>
    <w:p w14:paraId="5C6453C1" w14:textId="77777777" w:rsidR="00090B64" w:rsidRDefault="00090B64" w:rsidP="00090B64">
      <w:r>
        <w:t xml:space="preserve">module </w:t>
      </w:r>
      <w:proofErr w:type="spellStart"/>
      <w:proofErr w:type="gramStart"/>
      <w:r>
        <w:t>ShiftAdd</w:t>
      </w:r>
      <w:proofErr w:type="spellEnd"/>
      <w:r>
        <w:t>(</w:t>
      </w:r>
      <w:proofErr w:type="gramEnd"/>
      <w:r>
        <w:t>M, R, Clock, Out);</w:t>
      </w:r>
    </w:p>
    <w:p w14:paraId="0FEDF81F" w14:textId="77777777" w:rsidR="00090B64" w:rsidRDefault="00090B64" w:rsidP="00090B64">
      <w:r>
        <w:tab/>
        <w:t>input Clock;</w:t>
      </w:r>
    </w:p>
    <w:p w14:paraId="3754820C" w14:textId="77777777" w:rsidR="00090B64" w:rsidRDefault="00090B64" w:rsidP="00090B64">
      <w:r>
        <w:tab/>
        <w:t>input signed [7:0]M, R;</w:t>
      </w:r>
    </w:p>
    <w:p w14:paraId="400DD675" w14:textId="77777777" w:rsidR="00090B64" w:rsidRDefault="00090B64" w:rsidP="00090B64">
      <w:r>
        <w:tab/>
        <w:t>output reg [15:0] Out;</w:t>
      </w:r>
    </w:p>
    <w:p w14:paraId="6DE92702" w14:textId="77777777" w:rsidR="00090B64" w:rsidRDefault="00090B64" w:rsidP="00090B64">
      <w:r>
        <w:tab/>
        <w:t>wire [15:0] T = {8'b</w:t>
      </w:r>
      <w:proofErr w:type="gramStart"/>
      <w:r>
        <w:t>0,R</w:t>
      </w:r>
      <w:proofErr w:type="gramEnd"/>
      <w:r>
        <w:t>};</w:t>
      </w:r>
    </w:p>
    <w:p w14:paraId="248A7622" w14:textId="77777777" w:rsidR="00090B64" w:rsidRDefault="00090B64" w:rsidP="00090B64">
      <w:r>
        <w:tab/>
        <w:t>reg signed [16:0] P;</w:t>
      </w:r>
    </w:p>
    <w:p w14:paraId="6EE2BA4F" w14:textId="77777777" w:rsidR="00090B64" w:rsidRDefault="00090B64" w:rsidP="00090B64">
      <w:r>
        <w:tab/>
        <w:t>wire [16:0] MP = {M,9'b0};</w:t>
      </w:r>
    </w:p>
    <w:p w14:paraId="0B125F3D" w14:textId="77777777" w:rsidR="00090B64" w:rsidRDefault="00090B64" w:rsidP="00090B64">
      <w:r>
        <w:tab/>
        <w:t>wire [16:0] MM = {~M+1'b1,9'b0};</w:t>
      </w:r>
    </w:p>
    <w:p w14:paraId="5ADC686C" w14:textId="77777777" w:rsidR="00090B64" w:rsidRDefault="00090B64" w:rsidP="00090B64">
      <w:r>
        <w:tab/>
        <w:t xml:space="preserve">integer </w:t>
      </w:r>
      <w:proofErr w:type="spellStart"/>
      <w:r>
        <w:t>i</w:t>
      </w:r>
      <w:proofErr w:type="spellEnd"/>
      <w:r>
        <w:t>;</w:t>
      </w:r>
    </w:p>
    <w:p w14:paraId="549ED917" w14:textId="77777777" w:rsidR="00090B64" w:rsidRDefault="00090B64" w:rsidP="00090B64">
      <w:r>
        <w:tab/>
        <w:t xml:space="preserve">always </w:t>
      </w:r>
      <w:proofErr w:type="gramStart"/>
      <w:r>
        <w:t>@(</w:t>
      </w:r>
      <w:proofErr w:type="spellStart"/>
      <w:proofErr w:type="gramEnd"/>
      <w:r>
        <w:t>posedge</w:t>
      </w:r>
      <w:proofErr w:type="spellEnd"/>
      <w:r>
        <w:t xml:space="preserve"> Clock)</w:t>
      </w:r>
    </w:p>
    <w:p w14:paraId="6CFB29BC" w14:textId="77777777" w:rsidR="00090B64" w:rsidRDefault="00090B64" w:rsidP="00090B64">
      <w:r>
        <w:tab/>
        <w:t>begin</w:t>
      </w:r>
    </w:p>
    <w:p w14:paraId="7A7CFE17" w14:textId="77777777" w:rsidR="00090B64" w:rsidRDefault="00090B64" w:rsidP="00090B64">
      <w:r>
        <w:tab/>
      </w:r>
      <w:r>
        <w:tab/>
        <w:t>P = {T, 1'b0};</w:t>
      </w:r>
    </w:p>
    <w:p w14:paraId="282CAEAB" w14:textId="77777777" w:rsidR="00090B64" w:rsidRDefault="00090B64" w:rsidP="00090B64">
      <w:r>
        <w:tab/>
      </w:r>
      <w:r>
        <w:tab/>
      </w:r>
      <w:proofErr w:type="gramStart"/>
      <w:r>
        <w:t>for(</w:t>
      </w:r>
      <w:proofErr w:type="spellStart"/>
      <w:proofErr w:type="gramEnd"/>
      <w:r>
        <w:t>i</w:t>
      </w:r>
      <w:proofErr w:type="spellEnd"/>
      <w:r>
        <w:t xml:space="preserve"> = 0; </w:t>
      </w:r>
      <w:proofErr w:type="spellStart"/>
      <w:r>
        <w:t>i</w:t>
      </w:r>
      <w:proofErr w:type="spellEnd"/>
      <w:r>
        <w:t xml:space="preserve"> &lt; 8; </w:t>
      </w:r>
      <w:proofErr w:type="spellStart"/>
      <w:r>
        <w:t>i</w:t>
      </w:r>
      <w:proofErr w:type="spellEnd"/>
      <w:r>
        <w:t xml:space="preserve"> = i+1)</w:t>
      </w:r>
    </w:p>
    <w:p w14:paraId="5535A8C4" w14:textId="77777777" w:rsidR="00090B64" w:rsidRDefault="00090B64" w:rsidP="00090B64">
      <w:r>
        <w:tab/>
      </w:r>
      <w:r>
        <w:tab/>
        <w:t>begin</w:t>
      </w:r>
    </w:p>
    <w:p w14:paraId="06984E75" w14:textId="77777777" w:rsidR="00090B64" w:rsidRDefault="00090B64" w:rsidP="00090B64">
      <w:r>
        <w:tab/>
      </w:r>
      <w:r>
        <w:tab/>
      </w:r>
      <w:r>
        <w:tab/>
        <w:t>if(</w:t>
      </w:r>
      <w:proofErr w:type="gramStart"/>
      <w:r>
        <w:t>P[</w:t>
      </w:r>
      <w:proofErr w:type="gramEnd"/>
      <w:r>
        <w:t>1] == 1 &amp; P[0] == 0)</w:t>
      </w:r>
    </w:p>
    <w:p w14:paraId="1C069D85" w14:textId="77777777" w:rsidR="00090B64" w:rsidRDefault="00090B64" w:rsidP="00090B64">
      <w:r>
        <w:tab/>
      </w:r>
      <w:r>
        <w:tab/>
      </w:r>
      <w:r>
        <w:tab/>
        <w:t>begin</w:t>
      </w:r>
    </w:p>
    <w:p w14:paraId="44D5C7F0" w14:textId="77777777" w:rsidR="00090B64" w:rsidRDefault="00090B64" w:rsidP="00090B64">
      <w:r>
        <w:tab/>
      </w:r>
      <w:r>
        <w:tab/>
      </w:r>
      <w:r>
        <w:tab/>
      </w:r>
      <w:r>
        <w:tab/>
        <w:t>P = P+MM;</w:t>
      </w:r>
    </w:p>
    <w:p w14:paraId="58642D1C" w14:textId="77777777" w:rsidR="00090B64" w:rsidRDefault="00090B64" w:rsidP="00090B64">
      <w:r>
        <w:tab/>
      </w:r>
      <w:r>
        <w:tab/>
      </w:r>
      <w:r>
        <w:tab/>
        <w:t>end</w:t>
      </w:r>
    </w:p>
    <w:p w14:paraId="16236CBB" w14:textId="77777777" w:rsidR="00090B64" w:rsidRDefault="00090B64" w:rsidP="00090B64">
      <w:r>
        <w:tab/>
      </w:r>
      <w:r>
        <w:tab/>
      </w:r>
      <w:r>
        <w:tab/>
        <w:t>if(</w:t>
      </w:r>
      <w:proofErr w:type="gramStart"/>
      <w:r>
        <w:t>P[</w:t>
      </w:r>
      <w:proofErr w:type="gramEnd"/>
      <w:r>
        <w:t>0] == 1 &amp; P[1] == 0)</w:t>
      </w:r>
    </w:p>
    <w:p w14:paraId="680F0870" w14:textId="77777777" w:rsidR="00090B64" w:rsidRDefault="00090B64" w:rsidP="00090B64">
      <w:r>
        <w:tab/>
      </w:r>
      <w:r>
        <w:tab/>
      </w:r>
      <w:r>
        <w:tab/>
        <w:t>begin</w:t>
      </w:r>
    </w:p>
    <w:p w14:paraId="23C3ADF8" w14:textId="77777777" w:rsidR="00090B64" w:rsidRDefault="00090B64" w:rsidP="00090B64">
      <w:r>
        <w:tab/>
      </w:r>
      <w:r>
        <w:tab/>
      </w:r>
      <w:r>
        <w:tab/>
      </w:r>
      <w:r>
        <w:tab/>
        <w:t>P = P+MP;</w:t>
      </w:r>
    </w:p>
    <w:p w14:paraId="24F5D18C" w14:textId="77777777" w:rsidR="00090B64" w:rsidRDefault="00090B64" w:rsidP="00090B64">
      <w:r>
        <w:tab/>
      </w:r>
      <w:r>
        <w:tab/>
      </w:r>
      <w:r>
        <w:tab/>
        <w:t>end</w:t>
      </w:r>
    </w:p>
    <w:p w14:paraId="0574A228" w14:textId="77777777" w:rsidR="00090B64" w:rsidRDefault="00090B64" w:rsidP="00090B64">
      <w:r>
        <w:tab/>
      </w:r>
      <w:r>
        <w:tab/>
      </w:r>
      <w:r>
        <w:tab/>
        <w:t>P = P&gt;&gt;&gt;1;</w:t>
      </w:r>
    </w:p>
    <w:p w14:paraId="667D9825" w14:textId="77777777" w:rsidR="00090B64" w:rsidRDefault="00090B64" w:rsidP="00090B64">
      <w:r>
        <w:tab/>
      </w:r>
      <w:r>
        <w:tab/>
        <w:t>end</w:t>
      </w:r>
    </w:p>
    <w:p w14:paraId="7B42A572" w14:textId="77777777" w:rsidR="00090B64" w:rsidRDefault="00090B64" w:rsidP="00090B64">
      <w:r>
        <w:tab/>
      </w:r>
      <w:r>
        <w:tab/>
        <w:t xml:space="preserve">Out = </w:t>
      </w:r>
      <w:proofErr w:type="gramStart"/>
      <w:r>
        <w:t>P[</w:t>
      </w:r>
      <w:proofErr w:type="gramEnd"/>
      <w:r>
        <w:t>16:1];</w:t>
      </w:r>
    </w:p>
    <w:p w14:paraId="46D1F6BB" w14:textId="77777777" w:rsidR="00090B64" w:rsidRDefault="00090B64" w:rsidP="00090B64">
      <w:r>
        <w:tab/>
        <w:t>end</w:t>
      </w:r>
    </w:p>
    <w:p w14:paraId="0FD6871B" w14:textId="333393FB" w:rsidR="00090B64" w:rsidRDefault="00090B64" w:rsidP="00090B64">
      <w:proofErr w:type="spellStart"/>
      <w:r>
        <w:t>endmodule</w:t>
      </w:r>
      <w:proofErr w:type="spellEnd"/>
      <w:r>
        <w:t xml:space="preserve"> </w:t>
      </w:r>
    </w:p>
    <w:p w14:paraId="0222D383" w14:textId="3B929EBF" w:rsidR="00090B64" w:rsidRDefault="00090B64" w:rsidP="00090B64">
      <w:r>
        <w:lastRenderedPageBreak/>
        <w:t xml:space="preserve">We have the inputs from </w:t>
      </w:r>
      <w:proofErr w:type="spellStart"/>
      <w:r>
        <w:t>ClockShift</w:t>
      </w:r>
      <w:proofErr w:type="spellEnd"/>
      <w:r>
        <w:t xml:space="preserve">, and the top two register files in bus form. The inputs are stored as signed values because we need to do sign extensions later. First we make the input ‘R’ a 16-bit number by adding 8 0’s to the front of it. We then create MP by taking M and adding 9 0’s to the back of it for easy access to the receptacle of the algorithm. We do the same for MM, but M is in two’s compliment form. P is the number that we are going to be shifting, and we will add MM and MP to it when necessary. This value is 17 bits because we need to know that P-1 value as well as P15-0. The code checks if </w:t>
      </w:r>
      <w:proofErr w:type="gramStart"/>
      <w:r>
        <w:t>P[</w:t>
      </w:r>
      <w:proofErr w:type="gramEnd"/>
      <w:r>
        <w:t>1][0] = 10, and if it is, we add MM to P. otherwise, if P[1][0] = 01, we add MP to P. Once this is all done we use the &gt;&gt;&gt; operator to perform an arithmetic right shift of one bit onto P. This operator does a sign extension for us if P is ‘signed’. In this case, it is. The adding and shifting is in a for loop which will execute that code 8 times. Once its done, we return bits 16-0, because we don’t want P-1;</w:t>
      </w:r>
    </w:p>
    <w:p w14:paraId="02E0DA0F" w14:textId="071A2EAB" w:rsidR="00676176" w:rsidRDefault="00676176" w:rsidP="00090B64"/>
    <w:p w14:paraId="127D18F6" w14:textId="0839DE55" w:rsidR="00676176" w:rsidRDefault="00676176" w:rsidP="00090B64">
      <w:r>
        <w:t>Seven Segment Decoder:</w:t>
      </w:r>
    </w:p>
    <w:p w14:paraId="5D7A4B2A" w14:textId="77777777" w:rsidR="00676176" w:rsidRDefault="00676176" w:rsidP="00676176">
      <w:r>
        <w:t xml:space="preserve">module </w:t>
      </w:r>
      <w:proofErr w:type="spellStart"/>
      <w:r>
        <w:t>seven_seg_</w:t>
      </w:r>
      <w:proofErr w:type="gramStart"/>
      <w:r>
        <w:t>decoder</w:t>
      </w:r>
      <w:proofErr w:type="spellEnd"/>
      <w:r>
        <w:t>(</w:t>
      </w:r>
      <w:proofErr w:type="gramEnd"/>
      <w:r>
        <w:t>A, B, C, D, E ,F ,G, W, X, Y, Z);</w:t>
      </w:r>
    </w:p>
    <w:p w14:paraId="37A261DA" w14:textId="77777777" w:rsidR="00676176" w:rsidRDefault="00676176" w:rsidP="00676176">
      <w:r>
        <w:tab/>
        <w:t>input W, X, Y, Z;</w:t>
      </w:r>
    </w:p>
    <w:p w14:paraId="6B90A8A2" w14:textId="77777777" w:rsidR="00676176" w:rsidRDefault="00676176" w:rsidP="00676176">
      <w:r>
        <w:tab/>
        <w:t>output A, B, C, D, E, F, G;</w:t>
      </w:r>
    </w:p>
    <w:p w14:paraId="27A230C9" w14:textId="77777777" w:rsidR="00676176" w:rsidRDefault="00676176" w:rsidP="00676176">
      <w:r>
        <w:tab/>
        <w:t xml:space="preserve">reg A, </w:t>
      </w:r>
      <w:proofErr w:type="gramStart"/>
      <w:r>
        <w:t>B ,C</w:t>
      </w:r>
      <w:proofErr w:type="gramEnd"/>
      <w:r>
        <w:t xml:space="preserve"> ,D , E, F, G;                                   </w:t>
      </w:r>
    </w:p>
    <w:p w14:paraId="14365215" w14:textId="77777777" w:rsidR="00676176" w:rsidRDefault="00676176" w:rsidP="00676176">
      <w:r>
        <w:tab/>
        <w:t>always</w:t>
      </w:r>
      <w:proofErr w:type="gramStart"/>
      <w:r>
        <w:t>@(</w:t>
      </w:r>
      <w:proofErr w:type="gramEnd"/>
      <w:r>
        <w:t>W or X or Y or Z)</w:t>
      </w:r>
    </w:p>
    <w:p w14:paraId="02F7B8EA" w14:textId="77777777" w:rsidR="00676176" w:rsidRDefault="00676176" w:rsidP="00676176">
      <w:r>
        <w:tab/>
        <w:t>begin</w:t>
      </w:r>
    </w:p>
    <w:p w14:paraId="747D8ED8" w14:textId="77777777" w:rsidR="00676176" w:rsidRDefault="00676176" w:rsidP="00676176">
      <w:r>
        <w:tab/>
      </w:r>
      <w:r>
        <w:tab/>
      </w:r>
      <w:proofErr w:type="gramStart"/>
      <w:r>
        <w:t>case(</w:t>
      </w:r>
      <w:proofErr w:type="gramEnd"/>
      <w:r>
        <w:t>{W, X, Y, Z})</w:t>
      </w:r>
    </w:p>
    <w:p w14:paraId="0FDDEA43" w14:textId="77777777" w:rsidR="00676176" w:rsidRDefault="00676176" w:rsidP="00676176">
      <w:r>
        <w:tab/>
      </w:r>
      <w:r>
        <w:tab/>
      </w:r>
      <w:r>
        <w:tab/>
        <w:t>4'b0000: {</w:t>
      </w:r>
      <w:proofErr w:type="gramStart"/>
      <w:r>
        <w:t>A,B</w:t>
      </w:r>
      <w:proofErr w:type="gramEnd"/>
      <w:r>
        <w:t>,C,D,E,F,G} = 7'b0000001;</w:t>
      </w:r>
    </w:p>
    <w:p w14:paraId="4F70C536" w14:textId="77777777" w:rsidR="00676176" w:rsidRDefault="00676176" w:rsidP="00676176">
      <w:r>
        <w:tab/>
      </w:r>
      <w:r>
        <w:tab/>
      </w:r>
      <w:r>
        <w:tab/>
        <w:t>4'b0001: {</w:t>
      </w:r>
      <w:proofErr w:type="gramStart"/>
      <w:r>
        <w:t>A,B</w:t>
      </w:r>
      <w:proofErr w:type="gramEnd"/>
      <w:r>
        <w:t>,C,D,E,F,G} = 7'b1001111;</w:t>
      </w:r>
    </w:p>
    <w:p w14:paraId="344A7D4A" w14:textId="77777777" w:rsidR="00676176" w:rsidRDefault="00676176" w:rsidP="00676176">
      <w:r>
        <w:tab/>
      </w:r>
      <w:r>
        <w:tab/>
      </w:r>
      <w:r>
        <w:tab/>
        <w:t>4'b0010: {</w:t>
      </w:r>
      <w:proofErr w:type="gramStart"/>
      <w:r>
        <w:t>A,B</w:t>
      </w:r>
      <w:proofErr w:type="gramEnd"/>
      <w:r>
        <w:t>,C,D,E,F,G} = 7'b0010010;</w:t>
      </w:r>
    </w:p>
    <w:p w14:paraId="28B53D1A" w14:textId="77777777" w:rsidR="00676176" w:rsidRDefault="00676176" w:rsidP="00676176">
      <w:r>
        <w:tab/>
      </w:r>
      <w:r>
        <w:tab/>
      </w:r>
      <w:r>
        <w:tab/>
        <w:t>4'b0011: {</w:t>
      </w:r>
      <w:proofErr w:type="gramStart"/>
      <w:r>
        <w:t>A,B</w:t>
      </w:r>
      <w:proofErr w:type="gramEnd"/>
      <w:r>
        <w:t>,C,D,E,F,G} = 7'b0000110;</w:t>
      </w:r>
    </w:p>
    <w:p w14:paraId="4BF5D148" w14:textId="77777777" w:rsidR="00676176" w:rsidRDefault="00676176" w:rsidP="00676176">
      <w:r>
        <w:tab/>
      </w:r>
      <w:r>
        <w:tab/>
      </w:r>
      <w:r>
        <w:tab/>
        <w:t>4'b0100: {</w:t>
      </w:r>
      <w:proofErr w:type="gramStart"/>
      <w:r>
        <w:t>A,B</w:t>
      </w:r>
      <w:proofErr w:type="gramEnd"/>
      <w:r>
        <w:t>,C,D,E,F,G} = 7'b1001100;</w:t>
      </w:r>
    </w:p>
    <w:p w14:paraId="306A91E5" w14:textId="77777777" w:rsidR="00676176" w:rsidRDefault="00676176" w:rsidP="00676176">
      <w:r>
        <w:tab/>
      </w:r>
      <w:r>
        <w:tab/>
      </w:r>
      <w:r>
        <w:tab/>
        <w:t>4'b0101: {</w:t>
      </w:r>
      <w:proofErr w:type="gramStart"/>
      <w:r>
        <w:t>A,B</w:t>
      </w:r>
      <w:proofErr w:type="gramEnd"/>
      <w:r>
        <w:t>,C,D,E,F,G} = 7'b0100100;</w:t>
      </w:r>
    </w:p>
    <w:p w14:paraId="036BD6C3" w14:textId="77777777" w:rsidR="00676176" w:rsidRDefault="00676176" w:rsidP="00676176">
      <w:r>
        <w:tab/>
      </w:r>
      <w:r>
        <w:tab/>
      </w:r>
      <w:r>
        <w:tab/>
        <w:t>4'b0110: {</w:t>
      </w:r>
      <w:proofErr w:type="gramStart"/>
      <w:r>
        <w:t>A,B</w:t>
      </w:r>
      <w:proofErr w:type="gramEnd"/>
      <w:r>
        <w:t>,C,D,E,F,G} = 7'b0100000;</w:t>
      </w:r>
    </w:p>
    <w:p w14:paraId="5B1A9EC6" w14:textId="77777777" w:rsidR="00676176" w:rsidRDefault="00676176" w:rsidP="00676176">
      <w:r>
        <w:tab/>
      </w:r>
      <w:r>
        <w:tab/>
      </w:r>
      <w:r>
        <w:tab/>
        <w:t>4'b0111: {</w:t>
      </w:r>
      <w:proofErr w:type="gramStart"/>
      <w:r>
        <w:t>A,B</w:t>
      </w:r>
      <w:proofErr w:type="gramEnd"/>
      <w:r>
        <w:t>,C,D,E,F,G} = 7'b0001111;</w:t>
      </w:r>
    </w:p>
    <w:p w14:paraId="274A0B04" w14:textId="77777777" w:rsidR="00676176" w:rsidRDefault="00676176" w:rsidP="00676176">
      <w:r>
        <w:tab/>
      </w:r>
      <w:r>
        <w:tab/>
      </w:r>
      <w:r>
        <w:tab/>
        <w:t>4'b1000: {</w:t>
      </w:r>
      <w:proofErr w:type="gramStart"/>
      <w:r>
        <w:t>A,B</w:t>
      </w:r>
      <w:proofErr w:type="gramEnd"/>
      <w:r>
        <w:t>,C,D,E,F,G} = 7'b0000000;</w:t>
      </w:r>
    </w:p>
    <w:p w14:paraId="5E95604F" w14:textId="77777777" w:rsidR="00676176" w:rsidRDefault="00676176" w:rsidP="00676176">
      <w:r>
        <w:tab/>
      </w:r>
      <w:r>
        <w:tab/>
      </w:r>
      <w:r>
        <w:tab/>
        <w:t>4'b1001: {</w:t>
      </w:r>
      <w:proofErr w:type="gramStart"/>
      <w:r>
        <w:t>A,B</w:t>
      </w:r>
      <w:proofErr w:type="gramEnd"/>
      <w:r>
        <w:t>,C,D,E,F,G} = 7'b0000100;</w:t>
      </w:r>
    </w:p>
    <w:p w14:paraId="239C97F5" w14:textId="77777777" w:rsidR="00676176" w:rsidRDefault="00676176" w:rsidP="00676176">
      <w:r>
        <w:tab/>
      </w:r>
      <w:r>
        <w:tab/>
      </w:r>
      <w:r>
        <w:tab/>
        <w:t>4'b1010: {</w:t>
      </w:r>
      <w:proofErr w:type="gramStart"/>
      <w:r>
        <w:t>A,B</w:t>
      </w:r>
      <w:proofErr w:type="gramEnd"/>
      <w:r>
        <w:t>,C,D,E,F,G} = 7'b0001000;</w:t>
      </w:r>
    </w:p>
    <w:p w14:paraId="497E6300" w14:textId="77777777" w:rsidR="00676176" w:rsidRDefault="00676176" w:rsidP="00676176">
      <w:r>
        <w:tab/>
      </w:r>
      <w:r>
        <w:tab/>
      </w:r>
      <w:r>
        <w:tab/>
        <w:t>4'b1011: {</w:t>
      </w:r>
      <w:proofErr w:type="gramStart"/>
      <w:r>
        <w:t>A,B</w:t>
      </w:r>
      <w:proofErr w:type="gramEnd"/>
      <w:r>
        <w:t>,C,D,E,F,G} = 7'b1100000;</w:t>
      </w:r>
    </w:p>
    <w:p w14:paraId="10A8DE67" w14:textId="77777777" w:rsidR="00676176" w:rsidRDefault="00676176" w:rsidP="00676176">
      <w:r>
        <w:tab/>
      </w:r>
      <w:r>
        <w:tab/>
      </w:r>
      <w:r>
        <w:tab/>
        <w:t>4'b1100: {</w:t>
      </w:r>
      <w:proofErr w:type="gramStart"/>
      <w:r>
        <w:t>A,B</w:t>
      </w:r>
      <w:proofErr w:type="gramEnd"/>
      <w:r>
        <w:t>,C,D,E,F,G} = 7'b0110001;</w:t>
      </w:r>
    </w:p>
    <w:p w14:paraId="3968E25F" w14:textId="77777777" w:rsidR="00676176" w:rsidRDefault="00676176" w:rsidP="00676176">
      <w:r>
        <w:lastRenderedPageBreak/>
        <w:tab/>
      </w:r>
      <w:r>
        <w:tab/>
      </w:r>
      <w:r>
        <w:tab/>
        <w:t>4'b1101: {</w:t>
      </w:r>
      <w:proofErr w:type="gramStart"/>
      <w:r>
        <w:t>A,B</w:t>
      </w:r>
      <w:proofErr w:type="gramEnd"/>
      <w:r>
        <w:t>,C,D,E,F,G} = 7'b1000010;</w:t>
      </w:r>
    </w:p>
    <w:p w14:paraId="07C11EE5" w14:textId="77777777" w:rsidR="00676176" w:rsidRDefault="00676176" w:rsidP="00676176">
      <w:r>
        <w:tab/>
      </w:r>
      <w:r>
        <w:tab/>
      </w:r>
      <w:r>
        <w:tab/>
        <w:t>4'b1110: {</w:t>
      </w:r>
      <w:proofErr w:type="gramStart"/>
      <w:r>
        <w:t>A,B</w:t>
      </w:r>
      <w:proofErr w:type="gramEnd"/>
      <w:r>
        <w:t>,C,D,E,F,G} = 7'b0110000;</w:t>
      </w:r>
    </w:p>
    <w:p w14:paraId="16CAFC81" w14:textId="77777777" w:rsidR="00676176" w:rsidRDefault="00676176" w:rsidP="00676176">
      <w:r>
        <w:tab/>
      </w:r>
      <w:r>
        <w:tab/>
      </w:r>
      <w:r>
        <w:tab/>
        <w:t>4'b1111: {</w:t>
      </w:r>
      <w:proofErr w:type="gramStart"/>
      <w:r>
        <w:t>A,B</w:t>
      </w:r>
      <w:proofErr w:type="gramEnd"/>
      <w:r>
        <w:t>,C,D,E,F,G} = 7'b0111000;</w:t>
      </w:r>
    </w:p>
    <w:p w14:paraId="04459504" w14:textId="77777777" w:rsidR="00676176" w:rsidRDefault="00676176" w:rsidP="00676176">
      <w:r>
        <w:tab/>
      </w:r>
      <w:r>
        <w:tab/>
      </w:r>
      <w:proofErr w:type="spellStart"/>
      <w:r>
        <w:t>endcase</w:t>
      </w:r>
      <w:proofErr w:type="spellEnd"/>
    </w:p>
    <w:p w14:paraId="7C727E1C" w14:textId="77777777" w:rsidR="00676176" w:rsidRDefault="00676176" w:rsidP="00676176">
      <w:r>
        <w:tab/>
        <w:t>end</w:t>
      </w:r>
    </w:p>
    <w:p w14:paraId="2F1328CA" w14:textId="3CD0EB46" w:rsidR="00676176" w:rsidRDefault="00676176" w:rsidP="00676176">
      <w:proofErr w:type="spellStart"/>
      <w:r>
        <w:t>endmodule</w:t>
      </w:r>
      <w:proofErr w:type="spellEnd"/>
    </w:p>
    <w:p w14:paraId="35DEBCCA" w14:textId="292C8294" w:rsidR="00676176" w:rsidRDefault="00676176" w:rsidP="00676176">
      <w:r>
        <w:t xml:space="preserve">This module takes a 4-bit input, and </w:t>
      </w:r>
      <w:r w:rsidR="007B044F">
        <w:t>outputs 7 separate bits. These 7 bits tells what segments should be on in the hex display. The code is basically just a large truth table.</w:t>
      </w:r>
    </w:p>
    <w:p w14:paraId="2B9A37CA" w14:textId="516CD9B9" w:rsidR="00413DED" w:rsidRDefault="00413DED" w:rsidP="00676176">
      <w:r>
        <w:t>State Machine:</w:t>
      </w:r>
    </w:p>
    <w:p w14:paraId="57E97648" w14:textId="17BCF197" w:rsidR="00413DED" w:rsidRDefault="00413DED" w:rsidP="00676176">
      <w:r>
        <w:rPr>
          <w:noProof/>
        </w:rPr>
        <w:drawing>
          <wp:inline distT="0" distB="0" distL="0" distR="0" wp14:anchorId="6C5E6AEC" wp14:editId="327398E2">
            <wp:extent cx="5943600" cy="3585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5845"/>
                    </a:xfrm>
                    <a:prstGeom prst="rect">
                      <a:avLst/>
                    </a:prstGeom>
                  </pic:spPr>
                </pic:pic>
              </a:graphicData>
            </a:graphic>
          </wp:inline>
        </w:drawing>
      </w:r>
    </w:p>
    <w:p w14:paraId="468CFF61" w14:textId="27828ABA" w:rsidR="00413DED" w:rsidRDefault="00413DED" w:rsidP="00676176">
      <w:r>
        <w:t>The state machine consists of 3 DFF’s, next state logic for each, and output logic to control the circuit. The state machine has one input, which is the clock, and 4 outputs which are for reading to registers and enabling the decoder, as well as selecting a multiplexer for one of the register inputs.</w:t>
      </w:r>
    </w:p>
    <w:p w14:paraId="5610CA40" w14:textId="135B4A6D" w:rsidR="00413DED" w:rsidRDefault="00413DED" w:rsidP="00676176">
      <w:r>
        <w:t>Next State 1:</w:t>
      </w:r>
    </w:p>
    <w:p w14:paraId="14EF4C78" w14:textId="77777777" w:rsidR="00413DED" w:rsidRDefault="00413DED" w:rsidP="00413DED">
      <w:r>
        <w:t>module NextState1(Clock, B, C, D, Out);</w:t>
      </w:r>
    </w:p>
    <w:p w14:paraId="3B554EBE" w14:textId="77777777" w:rsidR="00413DED" w:rsidRDefault="00413DED" w:rsidP="00413DED">
      <w:r>
        <w:tab/>
        <w:t>input Clock, B, C, D;</w:t>
      </w:r>
    </w:p>
    <w:p w14:paraId="52BA9CE0" w14:textId="77777777" w:rsidR="00413DED" w:rsidRDefault="00413DED" w:rsidP="00413DED">
      <w:r>
        <w:tab/>
        <w:t>output Out;</w:t>
      </w:r>
    </w:p>
    <w:p w14:paraId="5C210CA6" w14:textId="77777777" w:rsidR="00413DED" w:rsidRDefault="00413DED" w:rsidP="00413DED">
      <w:r>
        <w:tab/>
      </w:r>
    </w:p>
    <w:p w14:paraId="7AEF1CE2" w14:textId="77777777" w:rsidR="00413DED" w:rsidRDefault="00413DED" w:rsidP="00413DED">
      <w:r>
        <w:lastRenderedPageBreak/>
        <w:tab/>
        <w:t>assign Out = ((~</w:t>
      </w:r>
      <w:proofErr w:type="spellStart"/>
      <w:r>
        <w:t>Clock&amp;</w:t>
      </w:r>
      <w:proofErr w:type="gramStart"/>
      <w:r>
        <w:t>D</w:t>
      </w:r>
      <w:proofErr w:type="spellEnd"/>
      <w:r>
        <w:t>)|</w:t>
      </w:r>
      <w:proofErr w:type="gramEnd"/>
      <w:r>
        <w:t>(Clock&amp;~D&amp;~C));</w:t>
      </w:r>
    </w:p>
    <w:p w14:paraId="3042E0BC" w14:textId="62427B15" w:rsidR="00413DED" w:rsidRDefault="00413DED" w:rsidP="00413DED">
      <w:proofErr w:type="spellStart"/>
      <w:r>
        <w:t>endmodule</w:t>
      </w:r>
      <w:proofErr w:type="spellEnd"/>
    </w:p>
    <w:p w14:paraId="2B78C493" w14:textId="787FF600" w:rsidR="00413DED" w:rsidRDefault="00413DED" w:rsidP="00413DED">
      <w:r>
        <w:t xml:space="preserve">The code for NextState1 was created from the </w:t>
      </w:r>
      <w:proofErr w:type="spellStart"/>
      <w:r>
        <w:t>karnaugh</w:t>
      </w:r>
      <w:proofErr w:type="spellEnd"/>
      <w:r>
        <w:t xml:space="preserve"> map of the state table. The map and sop expression are below. This is what helps the last bit of data progress from state to state. This module take all three DFF outputs and the clock as inputs, and outputs the DFF’s new input.</w:t>
      </w:r>
    </w:p>
    <w:p w14:paraId="5B099861" w14:textId="03FE2AEF" w:rsidR="00413DED" w:rsidRDefault="00413DED" w:rsidP="00413DED">
      <w:r w:rsidRPr="00413DED">
        <w:rPr>
          <w:noProof/>
        </w:rPr>
        <w:drawing>
          <wp:inline distT="0" distB="0" distL="0" distR="0" wp14:anchorId="738A0856" wp14:editId="6EAFEC7D">
            <wp:extent cx="1076325" cy="266700"/>
            <wp:effectExtent l="0" t="0" r="9525" b="0"/>
            <wp:docPr id="5" name="Picture 5" descr="U:\CprE281\Final Project\Pictures\Output Next STate For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rE281\Final Project\Pictures\Output Next STate For 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266700"/>
                    </a:xfrm>
                    <a:prstGeom prst="rect">
                      <a:avLst/>
                    </a:prstGeom>
                    <a:noFill/>
                    <a:ln>
                      <a:noFill/>
                    </a:ln>
                  </pic:spPr>
                </pic:pic>
              </a:graphicData>
            </a:graphic>
          </wp:inline>
        </w:drawing>
      </w:r>
    </w:p>
    <w:p w14:paraId="48C1C0E8" w14:textId="77777777" w:rsidR="00413DED" w:rsidRDefault="00413DED" w:rsidP="00413DED">
      <w:r w:rsidRPr="00413DED">
        <w:rPr>
          <w:noProof/>
        </w:rPr>
        <w:drawing>
          <wp:inline distT="0" distB="0" distL="0" distR="0" wp14:anchorId="7D1E9255" wp14:editId="4628A109">
            <wp:extent cx="2066925" cy="1257300"/>
            <wp:effectExtent l="0" t="0" r="9525" b="0"/>
            <wp:docPr id="6" name="Picture 6" descr="U:\CprE281\Final Project\Pictures\Next State For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rE281\Final Project\Pictures\Next State For 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257300"/>
                    </a:xfrm>
                    <a:prstGeom prst="rect">
                      <a:avLst/>
                    </a:prstGeom>
                    <a:noFill/>
                    <a:ln>
                      <a:noFill/>
                    </a:ln>
                  </pic:spPr>
                </pic:pic>
              </a:graphicData>
            </a:graphic>
          </wp:inline>
        </w:drawing>
      </w:r>
    </w:p>
    <w:p w14:paraId="1CA2D996" w14:textId="20817441" w:rsidR="00413DED" w:rsidRDefault="00413DED" w:rsidP="00413DED">
      <w:r>
        <w:t>Next State 2:</w:t>
      </w:r>
    </w:p>
    <w:p w14:paraId="560A39C2" w14:textId="77777777" w:rsidR="00413DED" w:rsidRDefault="00413DED" w:rsidP="00413DED">
      <w:r>
        <w:t>module NextState2(Clock, B, C, D, Out);</w:t>
      </w:r>
    </w:p>
    <w:p w14:paraId="6156B000" w14:textId="77777777" w:rsidR="00413DED" w:rsidRDefault="00413DED" w:rsidP="00413DED">
      <w:r>
        <w:tab/>
        <w:t>input Clock, B, C, D;</w:t>
      </w:r>
    </w:p>
    <w:p w14:paraId="55AAD8C0" w14:textId="77777777" w:rsidR="00413DED" w:rsidRDefault="00413DED" w:rsidP="00413DED">
      <w:r>
        <w:tab/>
        <w:t>output Out;</w:t>
      </w:r>
    </w:p>
    <w:p w14:paraId="164A150B" w14:textId="77777777" w:rsidR="00413DED" w:rsidRDefault="00413DED" w:rsidP="00413DED">
      <w:r>
        <w:tab/>
      </w:r>
    </w:p>
    <w:p w14:paraId="331611ED" w14:textId="77777777" w:rsidR="00413DED" w:rsidRDefault="00413DED" w:rsidP="00413DED">
      <w:r>
        <w:tab/>
        <w:t>assign Out = ((~</w:t>
      </w:r>
      <w:proofErr w:type="spellStart"/>
      <w:r>
        <w:t>Clock&amp;</w:t>
      </w:r>
      <w:proofErr w:type="gramStart"/>
      <w:r>
        <w:t>C</w:t>
      </w:r>
      <w:proofErr w:type="spellEnd"/>
      <w:r>
        <w:t>)|</w:t>
      </w:r>
      <w:proofErr w:type="gramEnd"/>
      <w:r>
        <w:t>(C&amp;~D)|(Clock&amp;~C&amp;D));</w:t>
      </w:r>
    </w:p>
    <w:p w14:paraId="2155AA98" w14:textId="70BA7D26" w:rsidR="00413DED" w:rsidRDefault="00413DED" w:rsidP="00413DED">
      <w:proofErr w:type="spellStart"/>
      <w:r>
        <w:t>endmodule</w:t>
      </w:r>
      <w:proofErr w:type="spellEnd"/>
    </w:p>
    <w:p w14:paraId="012627C3" w14:textId="0D814211" w:rsidR="00413DED" w:rsidRDefault="00413DED" w:rsidP="00413DED">
      <w:r>
        <w:t xml:space="preserve">The code for NextState2 was created from the </w:t>
      </w:r>
      <w:proofErr w:type="spellStart"/>
      <w:r>
        <w:t>karnaugh</w:t>
      </w:r>
      <w:proofErr w:type="spellEnd"/>
      <w:r>
        <w:t xml:space="preserve"> map of the state table. The map and sop expression are below. This is what helps the middle bit of data progress from state to state. This module take all three DFF outputs and the clock as inputs, and outputs the DFF’s new input.</w:t>
      </w:r>
    </w:p>
    <w:p w14:paraId="5C1BDBD6" w14:textId="33CD7902" w:rsidR="00413DED" w:rsidRDefault="00413DED" w:rsidP="00413DED">
      <w:r w:rsidRPr="00413DED">
        <w:rPr>
          <w:noProof/>
        </w:rPr>
        <w:drawing>
          <wp:inline distT="0" distB="0" distL="0" distR="0" wp14:anchorId="6CA81A84" wp14:editId="080E1D29">
            <wp:extent cx="1485900" cy="276225"/>
            <wp:effectExtent l="0" t="0" r="0" b="9525"/>
            <wp:docPr id="8" name="Picture 8" descr="U:\CprE281\Final Project\Pictures\Output Next State For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prE281\Final Project\Pictures\Output Next State For 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76225"/>
                    </a:xfrm>
                    <a:prstGeom prst="rect">
                      <a:avLst/>
                    </a:prstGeom>
                    <a:noFill/>
                    <a:ln>
                      <a:noFill/>
                    </a:ln>
                  </pic:spPr>
                </pic:pic>
              </a:graphicData>
            </a:graphic>
          </wp:inline>
        </w:drawing>
      </w:r>
    </w:p>
    <w:p w14:paraId="45E4E360" w14:textId="7143444B" w:rsidR="00413DED" w:rsidRDefault="00413DED" w:rsidP="00413DED">
      <w:r w:rsidRPr="00413DED">
        <w:rPr>
          <w:noProof/>
        </w:rPr>
        <w:drawing>
          <wp:inline distT="0" distB="0" distL="0" distR="0" wp14:anchorId="1DC3B731" wp14:editId="49C59F25">
            <wp:extent cx="1857375" cy="1143000"/>
            <wp:effectExtent l="0" t="0" r="9525" b="0"/>
            <wp:docPr id="7" name="Picture 7" descr="U:\CprE281\Final Project\Pictures\Next State For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prE281\Final Project\Pictures\Next State For 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143000"/>
                    </a:xfrm>
                    <a:prstGeom prst="rect">
                      <a:avLst/>
                    </a:prstGeom>
                    <a:noFill/>
                    <a:ln>
                      <a:noFill/>
                    </a:ln>
                  </pic:spPr>
                </pic:pic>
              </a:graphicData>
            </a:graphic>
          </wp:inline>
        </w:drawing>
      </w:r>
    </w:p>
    <w:p w14:paraId="34269890" w14:textId="3D6002A8" w:rsidR="00413DED" w:rsidRDefault="00413DED" w:rsidP="00413DED">
      <w:r>
        <w:t>Next State 3:</w:t>
      </w:r>
    </w:p>
    <w:p w14:paraId="3D59E9BD" w14:textId="77777777" w:rsidR="00413DED" w:rsidRDefault="00413DED" w:rsidP="00413DED">
      <w:r>
        <w:t>module NextState3(Clock, B, C, D, Out);</w:t>
      </w:r>
    </w:p>
    <w:p w14:paraId="3D68DE9D" w14:textId="77777777" w:rsidR="00413DED" w:rsidRDefault="00413DED" w:rsidP="00413DED">
      <w:r>
        <w:tab/>
        <w:t>input Clock, B, C, D;</w:t>
      </w:r>
    </w:p>
    <w:p w14:paraId="7B30F689" w14:textId="77777777" w:rsidR="00413DED" w:rsidRDefault="00413DED" w:rsidP="00413DED">
      <w:r>
        <w:lastRenderedPageBreak/>
        <w:tab/>
        <w:t>output Out;</w:t>
      </w:r>
    </w:p>
    <w:p w14:paraId="206EED3E" w14:textId="77777777" w:rsidR="00413DED" w:rsidRDefault="00413DED" w:rsidP="00413DED">
      <w:r>
        <w:tab/>
      </w:r>
    </w:p>
    <w:p w14:paraId="5A902695" w14:textId="77777777" w:rsidR="00413DED" w:rsidRDefault="00413DED" w:rsidP="00413DED">
      <w:r>
        <w:tab/>
        <w:t>assign Out = (B|(</w:t>
      </w:r>
      <w:proofErr w:type="spellStart"/>
      <w:r>
        <w:t>Clock&amp;C&amp;D</w:t>
      </w:r>
      <w:proofErr w:type="spellEnd"/>
      <w:r>
        <w:t>));</w:t>
      </w:r>
    </w:p>
    <w:p w14:paraId="2752B795" w14:textId="672511C5" w:rsidR="00413DED" w:rsidRDefault="00413DED" w:rsidP="00413DED">
      <w:proofErr w:type="spellStart"/>
      <w:r>
        <w:t>endmodule</w:t>
      </w:r>
      <w:proofErr w:type="spellEnd"/>
    </w:p>
    <w:p w14:paraId="0E37D7F3" w14:textId="58EDC583" w:rsidR="00413DED" w:rsidRDefault="00413DED" w:rsidP="00413DED">
      <w:r>
        <w:t xml:space="preserve">The code for NextState2 was created from the </w:t>
      </w:r>
      <w:proofErr w:type="spellStart"/>
      <w:r>
        <w:t>karnaugh</w:t>
      </w:r>
      <w:proofErr w:type="spellEnd"/>
      <w:r>
        <w:t xml:space="preserve"> map of the state table. The map and sop expression are below. This is what helps the first bit of data progress from state to state. This module take all three DFF outputs and the clock as inputs, and outputs the DFF’s new input.</w:t>
      </w:r>
    </w:p>
    <w:p w14:paraId="5385E560" w14:textId="56FD9513" w:rsidR="00413DED" w:rsidRDefault="00413DED" w:rsidP="00413DED">
      <w:r w:rsidRPr="00413DED">
        <w:rPr>
          <w:noProof/>
        </w:rPr>
        <w:drawing>
          <wp:inline distT="0" distB="0" distL="0" distR="0" wp14:anchorId="6C368A56" wp14:editId="2FAE9101">
            <wp:extent cx="923925" cy="219075"/>
            <wp:effectExtent l="0" t="0" r="9525" b="9525"/>
            <wp:docPr id="9" name="Picture 9" descr="U:\CprE281\Final Project\Pictures\Output Next State For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prE281\Final Project\Pictures\Output Next State For 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219075"/>
                    </a:xfrm>
                    <a:prstGeom prst="rect">
                      <a:avLst/>
                    </a:prstGeom>
                    <a:noFill/>
                    <a:ln>
                      <a:noFill/>
                    </a:ln>
                  </pic:spPr>
                </pic:pic>
              </a:graphicData>
            </a:graphic>
          </wp:inline>
        </w:drawing>
      </w:r>
    </w:p>
    <w:p w14:paraId="0E420F37" w14:textId="20D9693D" w:rsidR="007B044F" w:rsidRDefault="00413DED" w:rsidP="00676176">
      <w:r w:rsidRPr="00413DED">
        <w:rPr>
          <w:noProof/>
        </w:rPr>
        <w:drawing>
          <wp:inline distT="0" distB="0" distL="0" distR="0" wp14:anchorId="004FBD7D" wp14:editId="42A2A44D">
            <wp:extent cx="1838325" cy="1171575"/>
            <wp:effectExtent l="0" t="0" r="9525" b="9525"/>
            <wp:docPr id="10" name="Picture 10" descr="U:\CprE281\Final Project\Pictures\Next State for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prE281\Final Project\Pictures\Next State for 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1171575"/>
                    </a:xfrm>
                    <a:prstGeom prst="rect">
                      <a:avLst/>
                    </a:prstGeom>
                    <a:noFill/>
                    <a:ln>
                      <a:noFill/>
                    </a:ln>
                  </pic:spPr>
                </pic:pic>
              </a:graphicData>
            </a:graphic>
          </wp:inline>
        </w:drawing>
      </w:r>
    </w:p>
    <w:p w14:paraId="4FA70241" w14:textId="665FE96E" w:rsidR="00413DED" w:rsidRDefault="00413DED" w:rsidP="00676176">
      <w:r>
        <w:t>Output Logic:</w:t>
      </w:r>
    </w:p>
    <w:p w14:paraId="25B5E7FE" w14:textId="77777777" w:rsidR="00413DED" w:rsidRDefault="00413DED" w:rsidP="00413DED">
      <w:r>
        <w:t xml:space="preserve">module </w:t>
      </w:r>
      <w:proofErr w:type="spellStart"/>
      <w:proofErr w:type="gramStart"/>
      <w:r>
        <w:t>OutLogic</w:t>
      </w:r>
      <w:proofErr w:type="spellEnd"/>
      <w:r>
        <w:t>(</w:t>
      </w:r>
      <w:proofErr w:type="gramEnd"/>
      <w:r>
        <w:t xml:space="preserve">A, B, C, Out2, Out1, Out0, </w:t>
      </w:r>
      <w:proofErr w:type="spellStart"/>
      <w:r>
        <w:t>OutMux</w:t>
      </w:r>
      <w:proofErr w:type="spellEnd"/>
      <w:r>
        <w:t>);</w:t>
      </w:r>
    </w:p>
    <w:p w14:paraId="4E91CDFE" w14:textId="77777777" w:rsidR="00413DED" w:rsidRDefault="00413DED" w:rsidP="00413DED">
      <w:r>
        <w:tab/>
        <w:t>input A, B, C;</w:t>
      </w:r>
    </w:p>
    <w:p w14:paraId="4A98777E" w14:textId="77777777" w:rsidR="00413DED" w:rsidRDefault="00413DED" w:rsidP="00413DED">
      <w:r>
        <w:tab/>
        <w:t xml:space="preserve">output Out2, Out1, Out0, </w:t>
      </w:r>
      <w:proofErr w:type="spellStart"/>
      <w:r>
        <w:t>OutMux</w:t>
      </w:r>
      <w:proofErr w:type="spellEnd"/>
      <w:r>
        <w:t>;</w:t>
      </w:r>
    </w:p>
    <w:p w14:paraId="562CFE08" w14:textId="77777777" w:rsidR="00413DED" w:rsidRDefault="00413DED" w:rsidP="00413DED">
      <w:r>
        <w:tab/>
      </w:r>
    </w:p>
    <w:p w14:paraId="171A49E8" w14:textId="77777777" w:rsidR="00413DED" w:rsidRDefault="00413DED" w:rsidP="00413DED">
      <w:r>
        <w:tab/>
        <w:t>assign Out2 = (C|(~A&amp;~B));</w:t>
      </w:r>
    </w:p>
    <w:p w14:paraId="66920A51" w14:textId="77777777" w:rsidR="00413DED" w:rsidRDefault="00413DED" w:rsidP="00413DED">
      <w:r>
        <w:tab/>
        <w:t>assign Out1 = 0;</w:t>
      </w:r>
    </w:p>
    <w:p w14:paraId="0BA2B8BE" w14:textId="77777777" w:rsidR="00413DED" w:rsidRDefault="00413DED" w:rsidP="00413DED">
      <w:r>
        <w:tab/>
        <w:t>assign Out0 = (~B&amp;C);</w:t>
      </w:r>
    </w:p>
    <w:p w14:paraId="7C961967" w14:textId="77777777" w:rsidR="00413DED" w:rsidRDefault="00413DED" w:rsidP="00413DED">
      <w:r>
        <w:tab/>
        <w:t xml:space="preserve">assign </w:t>
      </w:r>
      <w:proofErr w:type="spellStart"/>
      <w:r>
        <w:t>OutMux</w:t>
      </w:r>
      <w:proofErr w:type="spellEnd"/>
      <w:r>
        <w:t xml:space="preserve"> = (~C&amp;B&amp;A);</w:t>
      </w:r>
    </w:p>
    <w:p w14:paraId="36D23E45" w14:textId="732DFCF1" w:rsidR="007B044F" w:rsidRDefault="00413DED" w:rsidP="00413DED">
      <w:proofErr w:type="spellStart"/>
      <w:r>
        <w:t>endmodule</w:t>
      </w:r>
      <w:proofErr w:type="spellEnd"/>
    </w:p>
    <w:p w14:paraId="464D9A8B" w14:textId="3028ADC3" w:rsidR="00413DED" w:rsidRDefault="00413DED" w:rsidP="00413DED">
      <w:r>
        <w:t xml:space="preserve">The output logic was created using </w:t>
      </w:r>
      <w:proofErr w:type="spellStart"/>
      <w:r>
        <w:t>karnaugh</w:t>
      </w:r>
      <w:proofErr w:type="spellEnd"/>
      <w:r>
        <w:t xml:space="preserve"> maps as well. Each assign statement uses the sop from the specific </w:t>
      </w:r>
      <w:proofErr w:type="spellStart"/>
      <w:r>
        <w:t>karnaugh</w:t>
      </w:r>
      <w:proofErr w:type="spellEnd"/>
      <w:r>
        <w:t xml:space="preserve"> map.</w:t>
      </w:r>
      <w:r w:rsidR="00547414">
        <w:t xml:space="preserve"> The output logic takes all three DFF values as inputs. The outputs are the enable for the decoder, the 2 bit input of the decoder and the selector value of the multiplexer to choose which set of data goes into one of the registers.</w:t>
      </w:r>
    </w:p>
    <w:p w14:paraId="239EEAAB" w14:textId="6D602401" w:rsidR="00547414" w:rsidRDefault="00547414" w:rsidP="00413DED">
      <w:r w:rsidRPr="00547414">
        <w:rPr>
          <w:noProof/>
        </w:rPr>
        <w:lastRenderedPageBreak/>
        <w:drawing>
          <wp:inline distT="0" distB="0" distL="0" distR="0" wp14:anchorId="0505CFB4" wp14:editId="672546D8">
            <wp:extent cx="809625" cy="1066800"/>
            <wp:effectExtent l="0" t="0" r="9525" b="0"/>
            <wp:docPr id="17" name="Picture 17" descr="U:\CprE281\Final Project\Pictures\Output 2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prE281\Final Project\Pictures\Output 2 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 cy="1066800"/>
                    </a:xfrm>
                    <a:prstGeom prst="rect">
                      <a:avLst/>
                    </a:prstGeom>
                    <a:noFill/>
                    <a:ln>
                      <a:noFill/>
                    </a:ln>
                  </pic:spPr>
                </pic:pic>
              </a:graphicData>
            </a:graphic>
          </wp:inline>
        </w:drawing>
      </w:r>
      <w:r w:rsidRPr="00547414">
        <w:rPr>
          <w:noProof/>
        </w:rPr>
        <w:drawing>
          <wp:inline distT="0" distB="0" distL="0" distR="0" wp14:anchorId="4AFDEAF5" wp14:editId="53612D68">
            <wp:extent cx="990600" cy="200025"/>
            <wp:effectExtent l="0" t="0" r="0" b="9525"/>
            <wp:docPr id="16" name="Picture 16" descr="U:\CprE281\Final Project\Pictures\Output 2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prE281\Final Project\Pictures\Output 2 Log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Pr="00547414">
        <w:rPr>
          <w:noProof/>
        </w:rPr>
        <w:drawing>
          <wp:inline distT="0" distB="0" distL="0" distR="0" wp14:anchorId="0A2B862F" wp14:editId="737207EB">
            <wp:extent cx="904875" cy="1057275"/>
            <wp:effectExtent l="0" t="0" r="9525" b="9525"/>
            <wp:docPr id="15" name="Picture 15" descr="U:\CprE281\Final Project\Pictures\Output 1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CprE281\Final Project\Pictures\Output 1 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1057275"/>
                    </a:xfrm>
                    <a:prstGeom prst="rect">
                      <a:avLst/>
                    </a:prstGeom>
                    <a:noFill/>
                    <a:ln>
                      <a:noFill/>
                    </a:ln>
                  </pic:spPr>
                </pic:pic>
              </a:graphicData>
            </a:graphic>
          </wp:inline>
        </w:drawing>
      </w:r>
      <w:r w:rsidRPr="00547414">
        <w:rPr>
          <w:noProof/>
        </w:rPr>
        <w:drawing>
          <wp:inline distT="0" distB="0" distL="0" distR="0" wp14:anchorId="42C76FFF" wp14:editId="30E5688C">
            <wp:extent cx="581025" cy="209550"/>
            <wp:effectExtent l="0" t="0" r="9525" b="0"/>
            <wp:docPr id="14" name="Picture 14" descr="U:\CprE281\Final Project\Pictures\Output 1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prE281\Final Project\Pictures\Output 1 log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 cy="209550"/>
                    </a:xfrm>
                    <a:prstGeom prst="rect">
                      <a:avLst/>
                    </a:prstGeom>
                    <a:noFill/>
                    <a:ln>
                      <a:noFill/>
                    </a:ln>
                  </pic:spPr>
                </pic:pic>
              </a:graphicData>
            </a:graphic>
          </wp:inline>
        </w:drawing>
      </w:r>
      <w:r w:rsidRPr="00547414">
        <w:rPr>
          <w:noProof/>
        </w:rPr>
        <w:drawing>
          <wp:inline distT="0" distB="0" distL="0" distR="0" wp14:anchorId="782068F1" wp14:editId="2331DE9F">
            <wp:extent cx="1028700" cy="1095375"/>
            <wp:effectExtent l="0" t="0" r="0" b="9525"/>
            <wp:docPr id="13" name="Picture 13" descr="U:\CprE281\Final Project\Pictures\Output 0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prE281\Final Project\Pictures\Output 0 ma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095375"/>
                    </a:xfrm>
                    <a:prstGeom prst="rect">
                      <a:avLst/>
                    </a:prstGeom>
                    <a:noFill/>
                    <a:ln>
                      <a:noFill/>
                    </a:ln>
                  </pic:spPr>
                </pic:pic>
              </a:graphicData>
            </a:graphic>
          </wp:inline>
        </w:drawing>
      </w:r>
      <w:r w:rsidRPr="00547414">
        <w:rPr>
          <w:noProof/>
        </w:rPr>
        <w:drawing>
          <wp:inline distT="0" distB="0" distL="0" distR="0" wp14:anchorId="0E66E78E" wp14:editId="3DBD81CE">
            <wp:extent cx="628650" cy="342900"/>
            <wp:effectExtent l="0" t="0" r="0" b="0"/>
            <wp:docPr id="12" name="Picture 12" descr="U:\CprE281\Final Project\Pictures\Output 0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prE281\Final Project\Pictures\Output 0 log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342900"/>
                    </a:xfrm>
                    <a:prstGeom prst="rect">
                      <a:avLst/>
                    </a:prstGeom>
                    <a:noFill/>
                    <a:ln>
                      <a:noFill/>
                    </a:ln>
                  </pic:spPr>
                </pic:pic>
              </a:graphicData>
            </a:graphic>
          </wp:inline>
        </w:drawing>
      </w:r>
    </w:p>
    <w:p w14:paraId="1C523061" w14:textId="05805C1A" w:rsidR="00547414" w:rsidRDefault="00547414" w:rsidP="00413DED"/>
    <w:p w14:paraId="2859F556" w14:textId="6B5C3F56" w:rsidR="00547414" w:rsidRDefault="00547414" w:rsidP="00413DED">
      <w:r>
        <w:t>Test Cases:</w:t>
      </w:r>
    </w:p>
    <w:p w14:paraId="4CF6B0CA" w14:textId="2EE91A9D" w:rsidR="00547414" w:rsidRDefault="00547414" w:rsidP="00413DED"/>
    <w:p w14:paraId="3FAEBBB9" w14:textId="4B0BA92F" w:rsidR="00547414" w:rsidRDefault="00547414" w:rsidP="00413DED">
      <w:r>
        <w:t>In order to test my circuit, there are 7 steps.</w:t>
      </w:r>
    </w:p>
    <w:p w14:paraId="19665036" w14:textId="3B4F207F" w:rsidR="00547414" w:rsidRDefault="00547414" w:rsidP="00413DED">
      <w:r>
        <w:t>Step 1: From switches 7-0, choose the first number to multiply.</w:t>
      </w:r>
    </w:p>
    <w:p w14:paraId="659E71A4" w14:textId="1041D643" w:rsidR="00547414" w:rsidRDefault="00B81C56" w:rsidP="00413DED">
      <w:r>
        <w:t>Step 2: set switches 17-16</w:t>
      </w:r>
      <w:r w:rsidR="00547414">
        <w:t xml:space="preserve"> to 00.</w:t>
      </w:r>
    </w:p>
    <w:p w14:paraId="7F12445C" w14:textId="28C1FEA6" w:rsidR="00547414" w:rsidRDefault="00547414" w:rsidP="00413DED">
      <w:r>
        <w:t xml:space="preserve">Step 3: Pulse the clock with </w:t>
      </w:r>
      <w:proofErr w:type="gramStart"/>
      <w:r w:rsidR="00B81C56">
        <w:t>pushbutton[</w:t>
      </w:r>
      <w:proofErr w:type="gramEnd"/>
      <w:r w:rsidR="00B81C56">
        <w:t>3]</w:t>
      </w:r>
    </w:p>
    <w:p w14:paraId="40BA9323" w14:textId="0F5D4F3C" w:rsidR="00547414" w:rsidRDefault="00547414" w:rsidP="00413DED">
      <w:r>
        <w:t>Step 4: From switches 15-8, choose the second number to multiply.</w:t>
      </w:r>
    </w:p>
    <w:p w14:paraId="09B5792E" w14:textId="33A8AD8E" w:rsidR="00547414" w:rsidRDefault="00B81C56" w:rsidP="00413DED">
      <w:r>
        <w:t xml:space="preserve">Step 5: Set </w:t>
      </w:r>
      <w:r w:rsidR="00547414">
        <w:t xml:space="preserve">switches </w:t>
      </w:r>
      <w:r>
        <w:t xml:space="preserve">17-16 </w:t>
      </w:r>
      <w:r w:rsidR="00547414">
        <w:t>to 01</w:t>
      </w:r>
    </w:p>
    <w:p w14:paraId="61F825B0" w14:textId="7ACA75D7" w:rsidR="00547414" w:rsidRDefault="00547414" w:rsidP="00413DED">
      <w:r>
        <w:t>Step 6: Pulse the clock again</w:t>
      </w:r>
      <w:r w:rsidR="00B81C56">
        <w:t xml:space="preserve"> with </w:t>
      </w:r>
      <w:proofErr w:type="gramStart"/>
      <w:r w:rsidR="00B81C56">
        <w:t>pushbutton[</w:t>
      </w:r>
      <w:proofErr w:type="gramEnd"/>
      <w:r w:rsidR="00B81C56">
        <w:t>3]</w:t>
      </w:r>
    </w:p>
    <w:p w14:paraId="4BAB4102" w14:textId="61B0F709" w:rsidR="00547414" w:rsidRDefault="0041471F" w:rsidP="00413DED">
      <w:r>
        <w:t xml:space="preserve">Step </w:t>
      </w:r>
      <w:r w:rsidR="00B81C56">
        <w:t xml:space="preserve">7: Pulse the multiplier clock with </w:t>
      </w:r>
      <w:proofErr w:type="gramStart"/>
      <w:r w:rsidR="00B81C56">
        <w:t>pushbutton[</w:t>
      </w:r>
      <w:proofErr w:type="gramEnd"/>
      <w:r w:rsidR="00B81C56">
        <w:t>2]</w:t>
      </w:r>
    </w:p>
    <w:p w14:paraId="5D01F6A6" w14:textId="1FA62D38" w:rsidR="00B81C56" w:rsidRDefault="00B81C56" w:rsidP="00413DED">
      <w:r>
        <w:t>Step 8: Load the bottom half of the output into the register file with switches 17-16 set to 10</w:t>
      </w:r>
    </w:p>
    <w:p w14:paraId="45216EDF" w14:textId="4D6D8B88" w:rsidR="00B81C56" w:rsidRDefault="00B81C56" w:rsidP="00413DED">
      <w:r>
        <w:t xml:space="preserve">Step 9: Pulse the clock with </w:t>
      </w:r>
      <w:proofErr w:type="gramStart"/>
      <w:r>
        <w:t>pushbutton[</w:t>
      </w:r>
      <w:proofErr w:type="gramEnd"/>
      <w:r>
        <w:t>3]</w:t>
      </w:r>
    </w:p>
    <w:p w14:paraId="7E8EB90B" w14:textId="14E85C25" w:rsidR="00B81C56" w:rsidRDefault="00B81C56" w:rsidP="00413DED">
      <w:r>
        <w:t>Step 10: Load the top half of the output into the register file with switches 17-16 set to 11</w:t>
      </w:r>
    </w:p>
    <w:p w14:paraId="3123C166" w14:textId="70E23BAE" w:rsidR="00B81C56" w:rsidRDefault="00B81C56" w:rsidP="00413DED">
      <w:r>
        <w:t xml:space="preserve">Step 11: Pulse the clock with </w:t>
      </w:r>
      <w:proofErr w:type="gramStart"/>
      <w:r>
        <w:t>pushbutton[</w:t>
      </w:r>
      <w:proofErr w:type="gramEnd"/>
      <w:r>
        <w:t>3]</w:t>
      </w:r>
    </w:p>
    <w:p w14:paraId="32188543" w14:textId="6F197D59" w:rsidR="00B81C56" w:rsidRDefault="00B81C56" w:rsidP="00413DED">
      <w:r>
        <w:t xml:space="preserve">Step 12: Done! The bottom half of the answer will be displayed on the hex display. To view the top half, hold </w:t>
      </w:r>
      <w:proofErr w:type="gramStart"/>
      <w:r>
        <w:t>pushbutton[</w:t>
      </w:r>
      <w:proofErr w:type="gramEnd"/>
      <w:r>
        <w:t>0]</w:t>
      </w:r>
    </w:p>
    <w:p w14:paraId="3269A404" w14:textId="19C6026D" w:rsidR="0041471F" w:rsidRDefault="0041471F" w:rsidP="00413DED"/>
    <w:p w14:paraId="03F9771F" w14:textId="7E818FC0" w:rsidR="0041471F" w:rsidRDefault="0041471F" w:rsidP="00413DED">
      <w:r>
        <w:t>Examples tests are as follows:</w:t>
      </w:r>
    </w:p>
    <w:p w14:paraId="4B74C2C4" w14:textId="13F22E75" w:rsidR="0041471F" w:rsidRDefault="0041471F" w:rsidP="00413DED">
      <w:r>
        <w:t>00001000 x 00000100 (8*</w:t>
      </w:r>
      <w:proofErr w:type="gramStart"/>
      <w:r>
        <w:t>4)=</w:t>
      </w:r>
      <w:proofErr w:type="gramEnd"/>
      <w:r>
        <w:t xml:space="preserve"> 32 in decimal = 0020 in hex.</w:t>
      </w:r>
    </w:p>
    <w:p w14:paraId="7A65038E" w14:textId="1052C973" w:rsidR="0041471F" w:rsidRDefault="0041471F" w:rsidP="00413DED">
      <w:r>
        <w:t>11111101 x 0001010</w:t>
      </w:r>
      <w:r w:rsidR="00EC3C1F">
        <w:t>0 (-3*20) = -60 in decimal = -FFC4 in hex</w:t>
      </w:r>
    </w:p>
    <w:p w14:paraId="645C0945" w14:textId="77777777" w:rsidR="00090B64" w:rsidRDefault="00090B64" w:rsidP="00090B64"/>
    <w:sectPr w:rsidR="0009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3E"/>
    <w:rsid w:val="00090B64"/>
    <w:rsid w:val="002C5DD9"/>
    <w:rsid w:val="003E203E"/>
    <w:rsid w:val="00413DED"/>
    <w:rsid w:val="0041471F"/>
    <w:rsid w:val="00547414"/>
    <w:rsid w:val="00676176"/>
    <w:rsid w:val="007B044F"/>
    <w:rsid w:val="00B66B02"/>
    <w:rsid w:val="00B81C56"/>
    <w:rsid w:val="00EC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92E9"/>
  <w15:chartTrackingRefBased/>
  <w15:docId w15:val="{5B95A3EB-6DC3-48CE-AFAB-6AC59891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984D4BF1.dotm</Template>
  <TotalTime>83</TotalTime>
  <Pages>8</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2018-12-04T00:24:00Z</dcterms:created>
  <dcterms:modified xsi:type="dcterms:W3CDTF">2018-12-04T18:25:00Z</dcterms:modified>
</cp:coreProperties>
</file>